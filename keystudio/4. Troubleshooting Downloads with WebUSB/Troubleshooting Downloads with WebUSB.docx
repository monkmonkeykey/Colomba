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960" w:firstLineChars="700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Troubleshooting downloads with WebUSB"/>
      <w:r>
        <w:rPr>
          <w:rFonts w:hint="eastAsia" w:ascii="微软雅黑" w:hAnsi="微软雅黑" w:eastAsia="微软雅黑" w:cs="微软雅黑"/>
          <w:sz w:val="28"/>
          <w:szCs w:val="28"/>
        </w:rPr>
        <w:t>Troubleshooting downloads with WebUSB</w:t>
      </w:r>
    </w:p>
    <w:bookmarkEnd w:id="0"/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Step 1: Check your cable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Make sure that your micro:bit is connected to your computer with a micro USB cable. You should see a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drive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appear in Windows Explorer when it’s connected.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686050" cy="1266825"/>
            <wp:effectExtent l="0" t="0" r="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l="349" r="1048" b="220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If you can see the MICROBIT drive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r,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 xml:space="preserve"> go to step 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If you can’t see the drive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Make sure that the USB cable is working. &gt;Does the cable work on another computer? If not, find a different cable to use. Some cables may only provide a power connection and don’t actually transfer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Try another USB port on your computer.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Is the cable good but you still can’t see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drive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?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ou might have a problem with your micro:bit. Try the additional steps described in 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\l "_Troubleshooting downloads with WebUSB"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instrText xml:space="preserve"> HYPERLINK "https://support.microbit.org/support/solutions/articles/19000024000-fault-finding-with-a-micro-bit"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https://support.microbit.org/support/solutions/articles/19000024000-fault-finding-with-a-micro-bit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page at microbit.org. If this doesn’t help, you can crea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instrText xml:space="preserve"> HYPERLINK "https://support.microbit.org/support/tickets/new"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https://support.microbit.org/support/tickets/new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）t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o no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tify the Micro:bit Foundation of the problem.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Skip the rest of these steps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 xml:space="preserve">Step 2: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Check your firmware version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It’s possible that the firmware version on the micro:bit needs an update. Let’s check: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Go to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drive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6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Open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DETAILS.TXT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096000" cy="14859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Look for a line in the file that says the version number. It should say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Version: ...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62600" cy="1762125"/>
            <wp:effectExtent l="0" t="0" r="0" b="952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or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Interface Version: 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629150" cy="2914650"/>
            <wp:effectExtent l="0" t="0" r="0" b="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If the version is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0234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,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0241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,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0243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you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NEED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to update the </w:t>
      </w:r>
      <w:r>
        <w:rPr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instrText xml:space="preserve"> HYPERLINK "https://makecode.microbit.org/device/firmware" </w:instrText>
      </w:r>
      <w:r>
        <w:rPr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t>firmware</w:t>
      </w:r>
      <w:r>
        <w:rPr>
          <w:rFonts w:hint="eastAsia" w:ascii="微软雅黑" w:hAnsi="微软雅黑" w:eastAsia="微软雅黑" w:cs="微软雅黑"/>
          <w:i w:val="0"/>
          <w:caps w:val="0"/>
          <w:color w:val="3977B4"/>
          <w:spacing w:val="0"/>
          <w:sz w:val="28"/>
          <w:szCs w:val="28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on your micro:bit. Go to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Step 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and follow the upgrade instructions.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If the version is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0249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,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0250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or higher,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you have the right firmware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go to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step 4.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>Step 3: Update the firmware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Put your micro:bit into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MAINTENANCE Mode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. To do this, unplug the USB cable from the micro:bit and then re-connect the USB cable while you hold down the reset button. Once you insert the cable, you can release the reset button. You should now see a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MAINTENANCE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drive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instead of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 xml:space="preserve"> drive like before. Also, a yellow LED light will stay on next to the reset button.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114675" cy="2124075"/>
            <wp:effectExtent l="0" t="0" r="9525" b="952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</w:pP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instrText xml:space="preserve"> HYPERLINK "https://microbit.org/guide/firmware/" \t "https://makecode.microbit.org/device/usb/webusb/_blank" </w:instrTex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t>Download the firmware .hex file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977B4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instrText xml:space="preserve"> HYPERLINK "https://microbit.org/guide/firmware/"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https://microbit.org/guide/firmware/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Drag and drop that file onto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MAINTENANCE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drive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The yellow LED will flash while the 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HEX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file is copying. When the copy finishes, the LED will go off and the micro:bit resets.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MAINTENANCE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drive now changes back to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MICROBIT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The upgrade is complete! You can open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DETAILS.TXT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file to check and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see that the firmware version changed to the match the version of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HEX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file you copied.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</w:rPr>
        <w:t>If you want to know more about connecting the board, MAINTENANCE Mode, and upgrading the firmware, read about it in the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instrText xml:space="preserve"> HYPERLINK "https://microbit.org/guide/firmware/" </w:instrTex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https://microbit.org/guide/firmware/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shd w:val="clear" w:fill="F8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>Step 4: Check over version of Browser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WebUSB is a fairly new feature and may require you to update your browser. Check that your browser version matches one of these: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420" w:leftChars="0" w:hanging="420" w:firstLineChars="0"/>
        <w:jc w:val="left"/>
        <w:rPr>
          <w:rFonts w:hint="eastAsia" w:ascii="微软雅黑" w:hAnsi="微软雅黑" w:eastAsia="微软雅黑" w:cs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Chrome 65+ for Android, Chrome OS, Linux, macOS and Windows 10.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000000"/>
          <w:kern w:val="0"/>
          <w:sz w:val="28"/>
          <w:szCs w:val="28"/>
          <w:lang w:val="en-US" w:eastAsia="zh-CN" w:bidi="ar"/>
        </w:rPr>
        <w:t>Step 5: Pair device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Once you’ve updated the firmware, open the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Chrome Browser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, go to the editor and click on 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</w:rPr>
        <w:t>Pair Device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 in the gearwheel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 xml:space="preserve">menu. See </w:t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t>WebUSB（/ device / usb / webusb）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for pairing instructions.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 xml:space="preserve"> Link；</w:t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instrText xml:space="preserve"> HYPERLINK "https://microbit.org/get-started/user-guide/web-usb/ " </w:instrText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t xml:space="preserve">https://microbit.org/get-started/user-guide/web-usb/ </w:t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lang w:val="en-US" w:eastAsia="zh-CN" w:bidi="ar"/>
        </w:rPr>
        <w:t xml:space="preserve">。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10" w:afterAutospacing="0" w:line="26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bookmarkStart w:id="1" w:name="_GoBack"/>
      <w:bookmarkEnd w:id="1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Enjoy fast downloads!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AEVwMZ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7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8BvadkAAAAIAQAADwAAAAAA&#10;AAABACAAAAAiAAAAZHJzL2Rvd25yZXYueG1sUEsBAhQAFAAAAAgAh07iQJRjGgBLAgAAfwQAAA4A&#10;AAAAAAAAAQAgAAAAKAEAAGRycy9lMm9Eb2MueG1sUEsFBgAAAAAGAAYAWQEAAOU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93E4ED"/>
    <w:multiLevelType w:val="singleLevel"/>
    <w:tmpl w:val="C593E4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802D88"/>
    <w:multiLevelType w:val="singleLevel"/>
    <w:tmpl w:val="33802D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A0A01D"/>
    <w:multiLevelType w:val="singleLevel"/>
    <w:tmpl w:val="59A0A0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408B0A8"/>
    <w:multiLevelType w:val="singleLevel"/>
    <w:tmpl w:val="6408B0A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D36EB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ED522D0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9ED36EB"/>
    <w:rsid w:val="2C2A2AB8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455833"/>
    <w:rsid w:val="61AF0941"/>
    <w:rsid w:val="63BD72E1"/>
    <w:rsid w:val="69877DDF"/>
    <w:rsid w:val="699A42CC"/>
    <w:rsid w:val="6A230CA0"/>
    <w:rsid w:val="6B1E05DF"/>
    <w:rsid w:val="6CAE1952"/>
    <w:rsid w:val="6D533E9D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2020-08-11T02:45:00Z</dcterms:created>
  <dc:creator>Administrator</dc:creator>
  <cp:lastModifiedBy>NINGMEI</cp:lastModifiedBy>
  <dcterms:modified xsi:type="dcterms:W3CDTF">2022-07-05T05:40:18Z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A3B0D50CDDB845A69F6037866D8B339D</vt:lpwstr>
  </property>
</Properties>
</file>